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83BBE70" w:rsidR="000732DF" w:rsidRPr="0036420F" w:rsidRDefault="0007191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71917">
              <w:rPr>
                <w:rFonts w:ascii="Arial" w:hAnsi="Arial" w:cs="Arial"/>
                <w:b/>
                <w:sz w:val="20"/>
              </w:rPr>
              <w:t>E222-COMP6800001-CH06-00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54BC1B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Figma</w:t>
            </w:r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46630413" w14:textId="77777777" w:rsidR="008327F3" w:rsidRPr="008327F3" w:rsidRDefault="008327F3" w:rsidP="008327F3">
      <w:pPr>
        <w:spacing w:line="360" w:lineRule="auto"/>
        <w:ind w:left="720" w:hanging="720"/>
        <w:jc w:val="center"/>
        <w:rPr>
          <w:b/>
          <w:sz w:val="28"/>
          <w:szCs w:val="28"/>
        </w:rPr>
      </w:pPr>
      <w:r w:rsidRPr="008327F3">
        <w:rPr>
          <w:b/>
          <w:sz w:val="28"/>
          <w:szCs w:val="28"/>
        </w:rPr>
        <w:t>CHocs</w:t>
      </w:r>
    </w:p>
    <w:p w14:paraId="5FA02252" w14:textId="22B62B77" w:rsidR="008327F3" w:rsidRDefault="008327F3" w:rsidP="008327F3">
      <w:pPr>
        <w:spacing w:line="360" w:lineRule="auto"/>
        <w:ind w:firstLine="720"/>
        <w:jc w:val="both"/>
        <w:rPr>
          <w:b/>
        </w:rPr>
      </w:pPr>
      <w:r>
        <w:rPr>
          <w:b/>
        </w:rPr>
        <w:t xml:space="preserve">CHocs </w:t>
      </w:r>
      <w:r>
        <w:rPr>
          <w:bCs/>
        </w:rPr>
        <w:t xml:space="preserve">is a famous chocolate brand in Indonesia. First established as a little shop in Jakarta in 2018, it currently already has three branches which </w:t>
      </w:r>
      <w:r w:rsidR="00CE3227">
        <w:rPr>
          <w:bCs/>
        </w:rPr>
        <w:t>are in</w:t>
      </w:r>
      <w:r>
        <w:rPr>
          <w:bCs/>
        </w:rPr>
        <w:t xml:space="preserve"> Jakarta, Bandung, and Sanur. </w:t>
      </w:r>
      <w:r>
        <w:rPr>
          <w:b/>
        </w:rPr>
        <w:t>CHocs</w:t>
      </w:r>
      <w:r>
        <w:rPr>
          <w:bCs/>
        </w:rPr>
        <w:t xml:space="preserve"> provides many variant</w:t>
      </w:r>
      <w:r w:rsidR="00CE3227">
        <w:rPr>
          <w:bCs/>
        </w:rPr>
        <w:t>s</w:t>
      </w:r>
      <w:r>
        <w:rPr>
          <w:bCs/>
        </w:rPr>
        <w:t xml:space="preserve"> of chocolate products, especially dark chocolate which the owner really loves. The business grows really fast since </w:t>
      </w:r>
      <w:r>
        <w:rPr>
          <w:b/>
        </w:rPr>
        <w:t>CHocs</w:t>
      </w:r>
      <w:r>
        <w:rPr>
          <w:bCs/>
        </w:rPr>
        <w:t xml:space="preserve"> only </w:t>
      </w:r>
      <w:r>
        <w:rPr>
          <w:shd w:val="clear" w:color="auto" w:fill="FFFFFF"/>
        </w:rPr>
        <w:t xml:space="preserve">uses the best quality ingredients for every </w:t>
      </w:r>
      <w:r w:rsidR="00EC509A">
        <w:rPr>
          <w:shd w:val="clear" w:color="auto" w:fill="FFFFFF"/>
        </w:rPr>
        <w:t>customer</w:t>
      </w:r>
      <w:r>
        <w:rPr>
          <w:shd w:val="clear" w:color="auto" w:fill="FFFFFF"/>
        </w:rPr>
        <w:t xml:space="preserve">, such as </w:t>
      </w:r>
      <w:r w:rsidR="00B85610">
        <w:rPr>
          <w:shd w:val="clear" w:color="auto" w:fill="FFFFFF"/>
        </w:rPr>
        <w:t>high-quality</w:t>
      </w:r>
      <w:r>
        <w:rPr>
          <w:shd w:val="clear" w:color="auto" w:fill="FFFFFF"/>
        </w:rPr>
        <w:t xml:space="preserve"> cocoa Belgian Chocolate, aromatic </w:t>
      </w:r>
      <w:r w:rsidR="00953DC2">
        <w:rPr>
          <w:shd w:val="clear" w:color="auto" w:fill="FFFFFF"/>
        </w:rPr>
        <w:t>Mediterranean</w:t>
      </w:r>
      <w:r>
        <w:rPr>
          <w:shd w:val="clear" w:color="auto" w:fill="FFFFFF"/>
        </w:rPr>
        <w:t xml:space="preserve"> Hazelnut, and the thick and rich Milk.</w:t>
      </w:r>
    </w:p>
    <w:p w14:paraId="1D518054" w14:textId="77777777" w:rsidR="008327F3" w:rsidRDefault="008327F3" w:rsidP="008327F3">
      <w:pPr>
        <w:spacing w:line="360" w:lineRule="auto"/>
        <w:ind w:firstLine="720"/>
        <w:jc w:val="both"/>
      </w:pPr>
      <w:r>
        <w:rPr>
          <w:b/>
          <w:bCs/>
        </w:rPr>
        <w:t>CHocs</w:t>
      </w:r>
      <w:r>
        <w:t xml:space="preserve"> is currently planning to create a website to their chocolate, so they can reach more buyer from all around the world. First, </w:t>
      </w:r>
      <w:r>
        <w:rPr>
          <w:b/>
          <w:bCs/>
        </w:rPr>
        <w:t>CHocs</w:t>
      </w:r>
      <w:r>
        <w:t xml:space="preserve"> needs to create a </w:t>
      </w:r>
      <w:r>
        <w:rPr>
          <w:b/>
          <w:bCs/>
        </w:rPr>
        <w:t>website prototype</w:t>
      </w:r>
      <w:r>
        <w:t xml:space="preserve"> and </w:t>
      </w:r>
      <w:r>
        <w:rPr>
          <w:b/>
          <w:bCs/>
        </w:rPr>
        <w:t>company website</w:t>
      </w:r>
      <w:r>
        <w:t xml:space="preserve"> that represents the </w:t>
      </w:r>
      <w:r>
        <w:rPr>
          <w:b/>
          <w:bCs/>
        </w:rPr>
        <w:t>CHocs</w:t>
      </w:r>
      <w:r>
        <w:t xml:space="preserve"> image. With this website, </w:t>
      </w:r>
      <w:r>
        <w:rPr>
          <w:b/>
          <w:bCs/>
        </w:rPr>
        <w:t>CHocs</w:t>
      </w:r>
      <w:r>
        <w:t xml:space="preserve"> hopes to improve service to its customers. </w:t>
      </w:r>
      <w:r>
        <w:rPr>
          <w:b/>
          <w:bCs/>
        </w:rPr>
        <w:t>CHocs</w:t>
      </w:r>
      <w:r>
        <w:t xml:space="preserve"> entrusts you as a web designer to design their </w:t>
      </w:r>
      <w:r>
        <w:rPr>
          <w:b/>
          <w:bCs/>
        </w:rPr>
        <w:t>website prototype</w:t>
      </w:r>
      <w:r>
        <w:t xml:space="preserve"> and create a </w:t>
      </w:r>
      <w:r>
        <w:rPr>
          <w:b/>
          <w:bCs/>
        </w:rPr>
        <w:t>company website</w:t>
      </w:r>
      <w:r>
        <w:t>.</w:t>
      </w:r>
    </w:p>
    <w:p w14:paraId="5AB4D681" w14:textId="77777777" w:rsidR="008327F3" w:rsidRDefault="008327F3" w:rsidP="008327F3">
      <w:pPr>
        <w:spacing w:line="360" w:lineRule="auto"/>
        <w:jc w:val="both"/>
      </w:pPr>
      <w:r>
        <w:t xml:space="preserve">The requirements from </w:t>
      </w:r>
      <w:r>
        <w:rPr>
          <w:b/>
          <w:bCs/>
        </w:rPr>
        <w:t>CHocs</w:t>
      </w:r>
      <w:r>
        <w:t xml:space="preserve"> are described below:</w:t>
      </w:r>
    </w:p>
    <w:p w14:paraId="6695F159" w14:textId="77777777" w:rsidR="008327F3" w:rsidRDefault="008327F3" w:rsidP="008327F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  <w:bCs/>
        </w:rPr>
        <w:t>CHocs</w:t>
      </w:r>
      <w:r>
        <w:t xml:space="preserve"> wants you to design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of all </w:t>
      </w:r>
      <w:r>
        <w:rPr>
          <w:b/>
          <w:bCs/>
        </w:rPr>
        <w:t>5 pages</w:t>
      </w:r>
      <w:r>
        <w:t xml:space="preserve"> before making the HTML files.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>prototype</w:t>
      </w:r>
      <w:r>
        <w:t xml:space="preserve"> will be created using </w:t>
      </w:r>
      <w:r>
        <w:rPr>
          <w:b/>
        </w:rPr>
        <w:t>Figma</w:t>
      </w:r>
      <w:r>
        <w:t xml:space="preserve">. Ensure the </w:t>
      </w:r>
      <w:r>
        <w:rPr>
          <w:b/>
          <w:bCs/>
        </w:rPr>
        <w:t>website</w:t>
      </w:r>
      <w:r>
        <w:t xml:space="preserve"> </w:t>
      </w:r>
      <w:r>
        <w:rPr>
          <w:b/>
        </w:rPr>
        <w:t xml:space="preserve">prototype </w:t>
      </w:r>
      <w:r>
        <w:t>that you created is the exact same with the website that you will make later. Each page</w:t>
      </w:r>
      <w:r>
        <w:rPr>
          <w:b/>
        </w:rPr>
        <w:t xml:space="preserve">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 Consider the </w:t>
      </w:r>
      <w:r>
        <w:rPr>
          <w:b/>
          <w:bCs/>
        </w:rPr>
        <w:t>color</w:t>
      </w:r>
      <w:r>
        <w:t xml:space="preserve">, </w:t>
      </w:r>
      <w:r>
        <w:rPr>
          <w:b/>
          <w:bCs/>
        </w:rPr>
        <w:t>layout</w:t>
      </w:r>
      <w:r>
        <w:t xml:space="preserve">, and </w:t>
      </w:r>
      <w:r>
        <w:rPr>
          <w:b/>
          <w:bCs/>
        </w:rPr>
        <w:t>consistency</w:t>
      </w:r>
      <w:r>
        <w:t xml:space="preserve"> when designing the prototype.</w:t>
      </w:r>
    </w:p>
    <w:p w14:paraId="4CDEE7B0" w14:textId="17195FA0" w:rsidR="008327F3" w:rsidRDefault="008327F3" w:rsidP="008327F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rPr>
          <w:b/>
          <w:bCs/>
        </w:rPr>
        <w:t>CHocs</w:t>
      </w:r>
      <w:r>
        <w:t xml:space="preserve"> 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768px</w:t>
      </w:r>
      <w:r>
        <w:t xml:space="preserve"> screen width.</w:t>
      </w:r>
      <w:r>
        <w:rPr>
          <w:b/>
        </w:rPr>
        <w:t xml:space="preserve"> </w:t>
      </w:r>
    </w:p>
    <w:p w14:paraId="1E6B2288" w14:textId="77777777" w:rsidR="008327F3" w:rsidRDefault="008327F3" w:rsidP="008327F3">
      <w:pPr>
        <w:pStyle w:val="ListParagraph"/>
        <w:numPr>
          <w:ilvl w:val="3"/>
          <w:numId w:val="16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 Page</w:t>
      </w:r>
      <w:r>
        <w:t xml:space="preserve">, </w:t>
      </w:r>
      <w:r>
        <w:rPr>
          <w:b/>
        </w:rPr>
        <w:t>Products Page</w:t>
      </w:r>
      <w:r>
        <w:t xml:space="preserve">, </w:t>
      </w:r>
      <w:r>
        <w:rPr>
          <w:b/>
        </w:rPr>
        <w:t>Purchase Page</w:t>
      </w:r>
      <w:r>
        <w:t xml:space="preserve">, </w:t>
      </w:r>
      <w:r>
        <w:rPr>
          <w:b/>
        </w:rPr>
        <w:t>About Us Page</w:t>
      </w:r>
      <w:r>
        <w:t xml:space="preserve">, </w:t>
      </w:r>
      <w:r>
        <w:rPr>
          <w:b/>
        </w:rPr>
        <w:t>Location Page</w:t>
      </w:r>
      <w:r>
        <w:t>. Below are the requirements for each page:</w:t>
      </w:r>
    </w:p>
    <w:p w14:paraId="0F187BD9" w14:textId="77777777" w:rsidR="008327F3" w:rsidRDefault="008327F3" w:rsidP="008327F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 Page</w:t>
      </w:r>
    </w:p>
    <w:p w14:paraId="3953EF67" w14:textId="77777777" w:rsidR="008327F3" w:rsidRDefault="008327F3" w:rsidP="008327F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shows the </w:t>
      </w:r>
      <w:r>
        <w:rPr>
          <w:b/>
        </w:rPr>
        <w:t>best seller</w:t>
      </w:r>
      <w:r>
        <w:t xml:space="preserve"> and </w:t>
      </w:r>
      <w:r>
        <w:rPr>
          <w:b/>
        </w:rPr>
        <w:t>recommendation</w:t>
      </w:r>
      <w:r>
        <w:t xml:space="preserve"> chocolate products. </w:t>
      </w:r>
      <w:r>
        <w:rPr>
          <w:bCs/>
        </w:rPr>
        <w:t>This page also</w:t>
      </w:r>
      <w:r>
        <w:t xml:space="preserve"> has a </w:t>
      </w:r>
      <w:r>
        <w:rPr>
          <w:b/>
          <w:bCs/>
        </w:rPr>
        <w:t>brief information</w:t>
      </w:r>
      <w:r>
        <w:t xml:space="preserve"> about </w:t>
      </w:r>
      <w:r>
        <w:rPr>
          <w:b/>
          <w:bCs/>
        </w:rPr>
        <w:t>Chocs</w:t>
      </w:r>
      <w:r>
        <w:t>.</w:t>
      </w:r>
    </w:p>
    <w:p w14:paraId="64140567" w14:textId="77777777" w:rsidR="008327F3" w:rsidRDefault="008327F3" w:rsidP="008327F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Products Page</w:t>
      </w:r>
    </w:p>
    <w:p w14:paraId="6F202917" w14:textId="15AEEC3F" w:rsidR="008327F3" w:rsidRDefault="008327F3" w:rsidP="008327F3">
      <w:pPr>
        <w:pStyle w:val="ListParagraph"/>
        <w:spacing w:line="360" w:lineRule="auto"/>
        <w:ind w:left="567"/>
        <w:jc w:val="both"/>
      </w:pPr>
      <w:r>
        <w:t xml:space="preserve">This page shows list of chocolate products that </w:t>
      </w:r>
      <w:r>
        <w:rPr>
          <w:b/>
          <w:bCs/>
        </w:rPr>
        <w:t>CHocs</w:t>
      </w:r>
      <w:r>
        <w:t xml:space="preserve"> sells. Make sure to provide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description,</w:t>
      </w:r>
      <w:r>
        <w:t xml:space="preserve"> and </w:t>
      </w:r>
      <w:r>
        <w:rPr>
          <w:b/>
          <w:bCs/>
        </w:rPr>
        <w:t>image</w:t>
      </w:r>
      <w:r>
        <w:t xml:space="preserve"> of the product so customer can get better insight about the product and decide which product to buy.</w:t>
      </w:r>
    </w:p>
    <w:p w14:paraId="72A9DA37" w14:textId="79256C0F" w:rsidR="00100DF1" w:rsidRDefault="00100DF1" w:rsidP="008327F3">
      <w:pPr>
        <w:pStyle w:val="ListParagraph"/>
        <w:spacing w:line="360" w:lineRule="auto"/>
        <w:ind w:left="567"/>
        <w:jc w:val="both"/>
      </w:pPr>
    </w:p>
    <w:p w14:paraId="2BAF73DC" w14:textId="77777777" w:rsidR="00100DF1" w:rsidRDefault="00100DF1" w:rsidP="008327F3">
      <w:pPr>
        <w:pStyle w:val="ListParagraph"/>
        <w:spacing w:line="360" w:lineRule="auto"/>
        <w:ind w:left="567"/>
        <w:jc w:val="both"/>
      </w:pPr>
    </w:p>
    <w:p w14:paraId="3FD54E0B" w14:textId="77777777" w:rsidR="008327F3" w:rsidRDefault="008327F3" w:rsidP="008327F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Purchase Page</w:t>
      </w:r>
    </w:p>
    <w:p w14:paraId="751FCB0B" w14:textId="6CAF4806" w:rsidR="008327F3" w:rsidRDefault="008327F3" w:rsidP="008327F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</w:t>
      </w:r>
      <w:r w:rsidRPr="00100DF1">
        <w:rPr>
          <w:b/>
          <w:bCs/>
        </w:rPr>
        <w:t>purchase</w:t>
      </w:r>
      <w:r>
        <w:t xml:space="preserve"> form for the customer. Customer needs to submit some personal information</w:t>
      </w:r>
      <w:r w:rsidR="003B34E2">
        <w:t>,</w:t>
      </w:r>
      <w:r>
        <w:t xml:space="preserve"> such as </w:t>
      </w:r>
      <w:r>
        <w:rPr>
          <w:b/>
        </w:rPr>
        <w:t xml:space="preserve">name, phone number, quantity, product choice, and address. </w:t>
      </w:r>
      <w:r>
        <w:t xml:space="preserve">You are 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5FBD5709" w14:textId="77777777" w:rsidR="008327F3" w:rsidRDefault="008327F3" w:rsidP="008327F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 Us Page</w:t>
      </w:r>
    </w:p>
    <w:p w14:paraId="7DC0DFCA" w14:textId="77777777" w:rsidR="008327F3" w:rsidRDefault="008327F3" w:rsidP="008327F3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information about </w:t>
      </w:r>
      <w:r>
        <w:rPr>
          <w:b/>
          <w:bCs/>
        </w:rPr>
        <w:t>CHocs</w:t>
      </w:r>
      <w:r>
        <w:t>, such as</w:t>
      </w:r>
      <w:r>
        <w:rPr>
          <w:b/>
          <w:bCs/>
        </w:rPr>
        <w:t xml:space="preserve"> history</w:t>
      </w:r>
      <w:r>
        <w:t xml:space="preserve"> and </w:t>
      </w:r>
      <w:r>
        <w:rPr>
          <w:b/>
          <w:bCs/>
        </w:rPr>
        <w:t>premium</w:t>
      </w:r>
      <w:r>
        <w:t xml:space="preserve"> </w:t>
      </w:r>
      <w:r>
        <w:rPr>
          <w:b/>
          <w:bCs/>
        </w:rPr>
        <w:t>ingredients</w:t>
      </w:r>
      <w:r>
        <w:t xml:space="preserve"> that are used for the chocolate. Make sure that the </w:t>
      </w:r>
      <w:r>
        <w:rPr>
          <w:b/>
          <w:bCs/>
        </w:rPr>
        <w:t>information</w:t>
      </w:r>
      <w:r>
        <w:t xml:space="preserve"> is relevant.</w:t>
      </w:r>
    </w:p>
    <w:p w14:paraId="6B563B52" w14:textId="77777777" w:rsidR="008327F3" w:rsidRDefault="008327F3" w:rsidP="008327F3">
      <w:pPr>
        <w:pStyle w:val="ListParagraph"/>
        <w:numPr>
          <w:ilvl w:val="1"/>
          <w:numId w:val="16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Location Page</w:t>
      </w:r>
    </w:p>
    <w:p w14:paraId="662EAB34" w14:textId="77777777" w:rsidR="008327F3" w:rsidRDefault="008327F3" w:rsidP="008327F3">
      <w:pPr>
        <w:pStyle w:val="ListParagraph"/>
        <w:spacing w:line="360" w:lineRule="auto"/>
        <w:ind w:left="567"/>
        <w:jc w:val="both"/>
      </w:pPr>
      <w:r>
        <w:t xml:space="preserve">This page shows all the location of </w:t>
      </w:r>
      <w:r>
        <w:rPr>
          <w:b/>
          <w:bCs/>
        </w:rPr>
        <w:t>CHocs’s</w:t>
      </w:r>
      <w:r>
        <w:t xml:space="preserve"> offline stores. Make sure to provide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description</w:t>
      </w:r>
      <w:r>
        <w:t xml:space="preserve">, and </w:t>
      </w:r>
      <w:r>
        <w:rPr>
          <w:b/>
          <w:bCs/>
        </w:rPr>
        <w:t>image</w:t>
      </w:r>
      <w:r>
        <w:t xml:space="preserve"> of the store.</w:t>
      </w:r>
    </w:p>
    <w:p w14:paraId="46142FB9" w14:textId="77777777" w:rsidR="00B10FAF" w:rsidRDefault="00B10FAF" w:rsidP="001A48A1">
      <w:pPr>
        <w:spacing w:line="360" w:lineRule="auto"/>
        <w:jc w:val="both"/>
        <w:rPr>
          <w:rStyle w:val="longtext"/>
          <w:shd w:val="clear" w:color="auto" w:fill="FFFFFF"/>
        </w:rPr>
      </w:pPr>
    </w:p>
    <w:p w14:paraId="5F5C1C08" w14:textId="77777777" w:rsidR="006201B5" w:rsidRDefault="006201B5" w:rsidP="006201B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BAC4F4C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4C6B022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website prototype</w:t>
      </w:r>
      <w:r>
        <w:t xml:space="preserve"> must be designed using </w:t>
      </w:r>
      <w:r>
        <w:rPr>
          <w:b/>
        </w:rPr>
        <w:t xml:space="preserve">Figma </w:t>
      </w:r>
      <w:r>
        <w:t>and make sure</w:t>
      </w:r>
      <w:r>
        <w:rPr>
          <w:b/>
        </w:rPr>
        <w:t xml:space="preserve"> </w:t>
      </w:r>
      <w:r>
        <w:rPr>
          <w:bCs/>
        </w:rPr>
        <w:t xml:space="preserve">these </w:t>
      </w:r>
      <w:r>
        <w:rPr>
          <w:b/>
        </w:rPr>
        <w:t>features</w:t>
      </w:r>
      <w:r>
        <w:rPr>
          <w:bCs/>
        </w:rPr>
        <w:t xml:space="preserve"> are used:</w:t>
      </w:r>
    </w:p>
    <w:p w14:paraId="403D9F01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Color Style &amp; Text Style</w:t>
      </w:r>
    </w:p>
    <w:p w14:paraId="1709BC3D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Effects</w:t>
      </w:r>
    </w:p>
    <w:p w14:paraId="6B871F96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Components</w:t>
      </w:r>
    </w:p>
    <w:p w14:paraId="39D3BCDF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Variants &amp; Interactive Component</w:t>
      </w:r>
    </w:p>
    <w:p w14:paraId="0B0188C3" w14:textId="77777777" w:rsidR="006201B5" w:rsidRDefault="006201B5" w:rsidP="006201B5">
      <w:pPr>
        <w:pStyle w:val="ListParagraph"/>
        <w:numPr>
          <w:ilvl w:val="0"/>
          <w:numId w:val="14"/>
        </w:numPr>
        <w:spacing w:line="360" w:lineRule="auto"/>
        <w:jc w:val="both"/>
      </w:pPr>
      <w:r>
        <w:rPr>
          <w:bCs/>
        </w:rPr>
        <w:t>Navigation</w:t>
      </w:r>
    </w:p>
    <w:p w14:paraId="54E85AD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prototype and website.</w:t>
      </w:r>
    </w:p>
    <w:p w14:paraId="70F18DD8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7DDB89F5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A486AD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736ED00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112F1CBA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76DCBA2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29EB4E" w14:textId="77777777" w:rsidR="006201B5" w:rsidRDefault="006201B5" w:rsidP="006201B5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2534E6EE" w14:textId="77777777" w:rsidR="006201B5" w:rsidRDefault="006201B5" w:rsidP="006201B5">
      <w:pPr>
        <w:spacing w:line="360" w:lineRule="auto"/>
        <w:jc w:val="both"/>
      </w:pPr>
    </w:p>
    <w:p w14:paraId="3FC39E8E" w14:textId="77777777" w:rsidR="00366D3E" w:rsidRDefault="00366D3E" w:rsidP="006201B5">
      <w:pPr>
        <w:spacing w:line="360" w:lineRule="auto"/>
        <w:jc w:val="both"/>
        <w:rPr>
          <w:b/>
        </w:rPr>
      </w:pPr>
    </w:p>
    <w:p w14:paraId="798BF8E5" w14:textId="38481112" w:rsidR="006201B5" w:rsidRDefault="006201B5" w:rsidP="006201B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09D8717D" w14:textId="77777777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prototype (*.fig).</w:t>
      </w:r>
    </w:p>
    <w:p w14:paraId="4F868B78" w14:textId="4DD76A1B" w:rsidR="006201B5" w:rsidRDefault="006201B5" w:rsidP="006201B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*.css, *.js).</w:t>
      </w:r>
    </w:p>
    <w:p w14:paraId="71E2630D" w14:textId="039F05EB" w:rsidR="00B9300E" w:rsidRDefault="006201B5" w:rsidP="00B9300E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Assets (*.png / *.jpg / *.jpeg).</w:t>
      </w:r>
    </w:p>
    <w:p w14:paraId="06B2BEFF" w14:textId="77777777" w:rsidR="00B9300E" w:rsidRPr="00B9300E" w:rsidRDefault="00B9300E" w:rsidP="00B9300E">
      <w:pPr>
        <w:pStyle w:val="ListParagraph"/>
        <w:spacing w:line="360" w:lineRule="auto"/>
        <w:ind w:left="360"/>
        <w:jc w:val="both"/>
        <w:rPr>
          <w:rStyle w:val="longtext"/>
        </w:rPr>
      </w:pPr>
    </w:p>
    <w:p w14:paraId="642A41F3" w14:textId="38AEFCE9" w:rsidR="001A48A1" w:rsidRDefault="001A48A1" w:rsidP="001A48A1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430E95C" w14:textId="77777777" w:rsidR="001A48A1" w:rsidRPr="008968F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</w:t>
      </w:r>
    </w:p>
    <w:p w14:paraId="23753F59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640BF366" w14:textId="77777777" w:rsidR="001A48A1" w:rsidRPr="00B92A72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3985877E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52ABB4C7" w14:textId="77777777" w:rsidR="001A48A1" w:rsidRPr="003C0C93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2043257D" w14:textId="77777777" w:rsidR="001A48A1" w:rsidRPr="00B025BF" w:rsidRDefault="001A48A1" w:rsidP="001A48A1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4B01F52A" w14:textId="77777777" w:rsidR="001A48A1" w:rsidRPr="009F5BE1" w:rsidRDefault="001A48A1" w:rsidP="001A48A1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E976" w14:textId="77777777" w:rsidR="00A47099" w:rsidRDefault="00A47099" w:rsidP="00273E4A">
      <w:r>
        <w:separator/>
      </w:r>
    </w:p>
  </w:endnote>
  <w:endnote w:type="continuationSeparator" w:id="0">
    <w:p w14:paraId="7BB189A5" w14:textId="77777777" w:rsidR="00A47099" w:rsidRDefault="00A4709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932940" w:rsidRDefault="009329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932940" w:rsidRDefault="009329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F430" w14:textId="77777777" w:rsidR="00A47099" w:rsidRDefault="00A47099" w:rsidP="00273E4A">
      <w:r>
        <w:separator/>
      </w:r>
    </w:p>
  </w:footnote>
  <w:footnote w:type="continuationSeparator" w:id="0">
    <w:p w14:paraId="218F0242" w14:textId="77777777" w:rsidR="00A47099" w:rsidRDefault="00A4709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932940" w:rsidRDefault="009329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932940" w:rsidRDefault="009329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1917"/>
    <w:rsid w:val="00072DE7"/>
    <w:rsid w:val="000732DF"/>
    <w:rsid w:val="000A0C90"/>
    <w:rsid w:val="000A23D8"/>
    <w:rsid w:val="000A3F41"/>
    <w:rsid w:val="000B410B"/>
    <w:rsid w:val="000B69D0"/>
    <w:rsid w:val="000C3015"/>
    <w:rsid w:val="000F057A"/>
    <w:rsid w:val="000F1EBF"/>
    <w:rsid w:val="000F3EB6"/>
    <w:rsid w:val="000F7CFC"/>
    <w:rsid w:val="000F7FC6"/>
    <w:rsid w:val="00100DF1"/>
    <w:rsid w:val="00106B1D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20C87"/>
    <w:rsid w:val="00321362"/>
    <w:rsid w:val="00323347"/>
    <w:rsid w:val="0033682F"/>
    <w:rsid w:val="003432E6"/>
    <w:rsid w:val="003439D3"/>
    <w:rsid w:val="0036420F"/>
    <w:rsid w:val="0036669F"/>
    <w:rsid w:val="00366844"/>
    <w:rsid w:val="00366D3E"/>
    <w:rsid w:val="003672B4"/>
    <w:rsid w:val="0037553B"/>
    <w:rsid w:val="0038376D"/>
    <w:rsid w:val="00384C7B"/>
    <w:rsid w:val="00387D06"/>
    <w:rsid w:val="003A1788"/>
    <w:rsid w:val="003B1D05"/>
    <w:rsid w:val="003B27CC"/>
    <w:rsid w:val="003B34E2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D5707"/>
    <w:rsid w:val="004E7352"/>
    <w:rsid w:val="00504569"/>
    <w:rsid w:val="00520E03"/>
    <w:rsid w:val="005314B7"/>
    <w:rsid w:val="00535DA7"/>
    <w:rsid w:val="005447D7"/>
    <w:rsid w:val="0055410B"/>
    <w:rsid w:val="00556E41"/>
    <w:rsid w:val="00566C05"/>
    <w:rsid w:val="00571B72"/>
    <w:rsid w:val="00582417"/>
    <w:rsid w:val="00582E4C"/>
    <w:rsid w:val="0059368F"/>
    <w:rsid w:val="005974E1"/>
    <w:rsid w:val="005A072D"/>
    <w:rsid w:val="005A32DD"/>
    <w:rsid w:val="005B07D4"/>
    <w:rsid w:val="005B3392"/>
    <w:rsid w:val="005B60FD"/>
    <w:rsid w:val="005B66A9"/>
    <w:rsid w:val="005C156C"/>
    <w:rsid w:val="005C19B6"/>
    <w:rsid w:val="005D0782"/>
    <w:rsid w:val="005F47E6"/>
    <w:rsid w:val="005F794B"/>
    <w:rsid w:val="0060201C"/>
    <w:rsid w:val="0060486C"/>
    <w:rsid w:val="006072A2"/>
    <w:rsid w:val="006201B5"/>
    <w:rsid w:val="00635EE5"/>
    <w:rsid w:val="00643F75"/>
    <w:rsid w:val="006621C6"/>
    <w:rsid w:val="00664137"/>
    <w:rsid w:val="0067443D"/>
    <w:rsid w:val="006D36BC"/>
    <w:rsid w:val="006F4D80"/>
    <w:rsid w:val="006F648C"/>
    <w:rsid w:val="00701ECA"/>
    <w:rsid w:val="00720962"/>
    <w:rsid w:val="0072245D"/>
    <w:rsid w:val="007277CB"/>
    <w:rsid w:val="00737595"/>
    <w:rsid w:val="00787247"/>
    <w:rsid w:val="007955AD"/>
    <w:rsid w:val="007B5A6A"/>
    <w:rsid w:val="007C1C37"/>
    <w:rsid w:val="007C72C4"/>
    <w:rsid w:val="007D2985"/>
    <w:rsid w:val="007E0EE7"/>
    <w:rsid w:val="00810737"/>
    <w:rsid w:val="00811C48"/>
    <w:rsid w:val="00815DB3"/>
    <w:rsid w:val="008327F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32940"/>
    <w:rsid w:val="00932B6E"/>
    <w:rsid w:val="0093677F"/>
    <w:rsid w:val="00937B93"/>
    <w:rsid w:val="00944ADA"/>
    <w:rsid w:val="00953DC2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AE1"/>
    <w:rsid w:val="00A1473C"/>
    <w:rsid w:val="00A32343"/>
    <w:rsid w:val="00A46082"/>
    <w:rsid w:val="00A47099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2E07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0FAF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85610"/>
    <w:rsid w:val="00B9300E"/>
    <w:rsid w:val="00B948DA"/>
    <w:rsid w:val="00B9609E"/>
    <w:rsid w:val="00BC6DE8"/>
    <w:rsid w:val="00BE0705"/>
    <w:rsid w:val="00BF2997"/>
    <w:rsid w:val="00BF7C45"/>
    <w:rsid w:val="00C119A8"/>
    <w:rsid w:val="00C25054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E3227"/>
    <w:rsid w:val="00CF11B0"/>
    <w:rsid w:val="00D14B4B"/>
    <w:rsid w:val="00D22C95"/>
    <w:rsid w:val="00D30822"/>
    <w:rsid w:val="00D3685C"/>
    <w:rsid w:val="00D37E0D"/>
    <w:rsid w:val="00D44232"/>
    <w:rsid w:val="00D47C75"/>
    <w:rsid w:val="00D60A6D"/>
    <w:rsid w:val="00D67DFC"/>
    <w:rsid w:val="00D95848"/>
    <w:rsid w:val="00DA4A85"/>
    <w:rsid w:val="00DB0A75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030F"/>
    <w:rsid w:val="00E746FE"/>
    <w:rsid w:val="00E83F0C"/>
    <w:rsid w:val="00EB5190"/>
    <w:rsid w:val="00EB7CD4"/>
    <w:rsid w:val="00EC509A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</TotalTime>
  <Pages>5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Adrian Prajna</cp:lastModifiedBy>
  <cp:revision>53</cp:revision>
  <dcterms:created xsi:type="dcterms:W3CDTF">2017-10-20T05:51:00Z</dcterms:created>
  <dcterms:modified xsi:type="dcterms:W3CDTF">2022-01-22T07:46:00Z</dcterms:modified>
</cp:coreProperties>
</file>